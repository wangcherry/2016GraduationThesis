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94D" w:rsidRDefault="00D3494D" w:rsidP="00787355">
      <w:pPr>
        <w:jc w:val="center"/>
        <w:rPr>
          <w:rFonts w:ascii="方正小标宋简体" w:eastAsia="方正小标宋简体" w:hAnsi="宋体"/>
          <w:sz w:val="44"/>
          <w:szCs w:val="44"/>
        </w:rPr>
      </w:pPr>
      <w:r>
        <w:rPr>
          <w:rFonts w:ascii="方正小标宋简体" w:eastAsia="方正小标宋简体" w:hAnsi="宋体" w:cs="方正小标宋简体" w:hint="eastAsia"/>
          <w:sz w:val="44"/>
          <w:szCs w:val="44"/>
        </w:rPr>
        <w:t>毕业设计（论文）承诺书</w:t>
      </w:r>
    </w:p>
    <w:p w:rsidR="00D3494D" w:rsidRDefault="00D3494D" w:rsidP="005D5EA1">
      <w:pPr>
        <w:spacing w:line="520" w:lineRule="exact"/>
        <w:ind w:firstLineChars="200" w:firstLine="31680"/>
        <w:rPr>
          <w:rFonts w:ascii="仿宋_GB2312" w:hAnsi="仿宋"/>
        </w:rPr>
      </w:pPr>
    </w:p>
    <w:p w:rsidR="00D3494D" w:rsidRDefault="00D3494D" w:rsidP="005D5EA1">
      <w:pPr>
        <w:spacing w:line="520" w:lineRule="exact"/>
        <w:ind w:firstLineChars="200" w:firstLine="31680"/>
        <w:rPr>
          <w:rFonts w:ascii="仿宋_GB2312" w:hAnsi="仿宋"/>
        </w:rPr>
      </w:pPr>
      <w:r>
        <w:rPr>
          <w:rFonts w:ascii="仿宋_GB2312" w:hAnsi="仿宋" w:cs="仿宋_GB2312" w:hint="eastAsia"/>
        </w:rPr>
        <w:t>本人承诺：</w:t>
      </w:r>
    </w:p>
    <w:p w:rsidR="00D3494D" w:rsidRDefault="00D3494D" w:rsidP="005D5EA1">
      <w:pPr>
        <w:spacing w:line="520" w:lineRule="exact"/>
        <w:ind w:firstLineChars="200" w:firstLine="31680"/>
        <w:rPr>
          <w:rFonts w:ascii="仿宋_GB2312" w:hAnsi="仿宋"/>
        </w:rPr>
      </w:pPr>
      <w:r>
        <w:rPr>
          <w:rFonts w:ascii="仿宋_GB2312" w:hAnsi="仿宋" w:cs="仿宋_GB2312" w:hint="eastAsia"/>
        </w:rPr>
        <w:t>本人所提交的毕业论文《</w:t>
      </w:r>
      <w:r>
        <w:rPr>
          <w:rFonts w:ascii="仿宋_GB2312" w:hAnsi="仿宋" w:cs="仿宋_GB2312"/>
        </w:rPr>
        <w:t xml:space="preserve">                         </w:t>
      </w:r>
      <w:r>
        <w:rPr>
          <w:rFonts w:ascii="仿宋_GB2312" w:hAnsi="仿宋" w:cs="仿宋_GB2312" w:hint="eastAsia"/>
        </w:rPr>
        <w:t>》是本人在指导教师指导下独立研究、写作的成果，论文中所引用他人的文献、数据、图件、资料均已明确标注；对本文的研究做出重要贡献的个人和集体，均已在文中以明确方式注明并表示感谢。</w:t>
      </w:r>
    </w:p>
    <w:p w:rsidR="00D3494D" w:rsidRDefault="00D3494D" w:rsidP="005D5EA1">
      <w:pPr>
        <w:pStyle w:val="BodyText"/>
        <w:spacing w:after="0" w:line="520" w:lineRule="exact"/>
        <w:ind w:firstLineChars="200" w:firstLine="31680"/>
        <w:rPr>
          <w:rFonts w:ascii="仿宋_GB2312" w:eastAsia="仿宋_GB2312" w:hAnsi="仿宋"/>
          <w:sz w:val="32"/>
          <w:szCs w:val="32"/>
        </w:rPr>
      </w:pPr>
    </w:p>
    <w:p w:rsidR="00D3494D" w:rsidRDefault="00D3494D" w:rsidP="005D5EA1">
      <w:pPr>
        <w:pStyle w:val="BodyText"/>
        <w:spacing w:after="0" w:line="520" w:lineRule="exact"/>
        <w:ind w:firstLineChars="200" w:firstLine="31680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cs="仿宋_GB2312" w:hint="eastAsia"/>
          <w:sz w:val="32"/>
          <w:szCs w:val="32"/>
        </w:rPr>
        <w:t>本人深知本承诺书的法律责任，违规后果由本人承担。</w:t>
      </w:r>
    </w:p>
    <w:p w:rsidR="00D3494D" w:rsidRDefault="00D3494D" w:rsidP="005D5EA1">
      <w:pPr>
        <w:pStyle w:val="BodyText"/>
        <w:spacing w:after="0" w:line="520" w:lineRule="exact"/>
        <w:ind w:firstLineChars="200" w:firstLine="31680"/>
        <w:rPr>
          <w:rFonts w:ascii="仿宋_GB2312" w:eastAsia="仿宋_GB2312" w:hAnsi="仿宋"/>
          <w:sz w:val="32"/>
          <w:szCs w:val="32"/>
        </w:rPr>
      </w:pPr>
    </w:p>
    <w:p w:rsidR="00D3494D" w:rsidRDefault="00D3494D" w:rsidP="005D5EA1">
      <w:pPr>
        <w:pStyle w:val="BodyText"/>
        <w:spacing w:after="0" w:line="520" w:lineRule="exact"/>
        <w:ind w:firstLineChars="200" w:firstLine="31680"/>
        <w:rPr>
          <w:rFonts w:ascii="仿宋_GB2312" w:eastAsia="仿宋_GB2312" w:hAnsi="仿宋"/>
          <w:sz w:val="32"/>
          <w:szCs w:val="32"/>
        </w:rPr>
      </w:pPr>
    </w:p>
    <w:p w:rsidR="00D3494D" w:rsidRDefault="00D3494D" w:rsidP="005D5EA1">
      <w:pPr>
        <w:spacing w:line="520" w:lineRule="exact"/>
        <w:ind w:firstLineChars="200" w:firstLine="31680"/>
        <w:rPr>
          <w:rFonts w:ascii="仿宋_GB2312" w:hAnsi="仿宋"/>
        </w:rPr>
      </w:pPr>
      <w:r>
        <w:rPr>
          <w:rFonts w:ascii="仿宋_GB2312" w:hAnsi="仿宋" w:cs="仿宋_GB2312" w:hint="eastAsia"/>
        </w:rPr>
        <w:t>学</w:t>
      </w:r>
      <w:r>
        <w:rPr>
          <w:rFonts w:ascii="仿宋_GB2312" w:hAnsi="仿宋" w:cs="仿宋_GB2312"/>
        </w:rPr>
        <w:t xml:space="preserve">    </w:t>
      </w:r>
      <w:r>
        <w:rPr>
          <w:rFonts w:ascii="仿宋_GB2312" w:hAnsi="仿宋" w:cs="仿宋_GB2312" w:hint="eastAsia"/>
        </w:rPr>
        <w:t>生（签字）：</w:t>
      </w:r>
      <w:r>
        <w:rPr>
          <w:rFonts w:ascii="仿宋_GB2312" w:hAnsi="仿宋" w:cs="仿宋_GB2312"/>
        </w:rPr>
        <w:t xml:space="preserve">       </w:t>
      </w:r>
      <w:r>
        <w:rPr>
          <w:rFonts w:ascii="仿宋_GB2312" w:hAnsi="仿宋" w:cs="仿宋_GB2312" w:hint="eastAsia"/>
        </w:rPr>
        <w:t>时间：</w:t>
      </w:r>
      <w:r>
        <w:rPr>
          <w:rFonts w:ascii="仿宋_GB2312" w:hAnsi="仿宋" w:cs="仿宋_GB2312"/>
        </w:rPr>
        <w:t xml:space="preserve">     </w:t>
      </w:r>
      <w:r>
        <w:rPr>
          <w:rFonts w:ascii="仿宋_GB2312" w:hAnsi="仿宋" w:cs="仿宋_GB2312" w:hint="eastAsia"/>
        </w:rPr>
        <w:t>年</w:t>
      </w:r>
      <w:r>
        <w:rPr>
          <w:rFonts w:ascii="仿宋_GB2312" w:hAnsi="仿宋" w:cs="仿宋_GB2312"/>
        </w:rPr>
        <w:t xml:space="preserve">   </w:t>
      </w:r>
      <w:r>
        <w:rPr>
          <w:rFonts w:ascii="仿宋_GB2312" w:hAnsi="仿宋" w:cs="仿宋_GB2312" w:hint="eastAsia"/>
        </w:rPr>
        <w:t>月</w:t>
      </w:r>
      <w:r>
        <w:rPr>
          <w:rFonts w:ascii="仿宋_GB2312" w:hAnsi="仿宋" w:cs="仿宋_GB2312"/>
        </w:rPr>
        <w:t xml:space="preserve">   </w:t>
      </w:r>
      <w:r>
        <w:rPr>
          <w:rFonts w:ascii="仿宋_GB2312" w:hAnsi="仿宋" w:cs="仿宋_GB2312" w:hint="eastAsia"/>
        </w:rPr>
        <w:t>日</w:t>
      </w:r>
    </w:p>
    <w:p w:rsidR="00D3494D" w:rsidRDefault="00D3494D" w:rsidP="005D5EA1">
      <w:pPr>
        <w:spacing w:line="520" w:lineRule="exact"/>
        <w:ind w:firstLineChars="200" w:firstLine="31680"/>
        <w:rPr>
          <w:rFonts w:ascii="仿宋_GB2312" w:hAnsi="仿宋"/>
        </w:rPr>
      </w:pPr>
      <w:r>
        <w:rPr>
          <w:rFonts w:ascii="仿宋_GB2312" w:hAnsi="仿宋" w:cs="仿宋_GB2312" w:hint="eastAsia"/>
        </w:rPr>
        <w:t>指导教师（签字）：</w:t>
      </w:r>
      <w:r>
        <w:rPr>
          <w:rFonts w:ascii="仿宋_GB2312" w:hAnsi="仿宋" w:cs="仿宋_GB2312"/>
        </w:rPr>
        <w:t xml:space="preserve">       </w:t>
      </w:r>
      <w:r>
        <w:rPr>
          <w:rFonts w:ascii="仿宋_GB2312" w:hAnsi="仿宋" w:cs="仿宋_GB2312" w:hint="eastAsia"/>
        </w:rPr>
        <w:t>时间：</w:t>
      </w:r>
      <w:r>
        <w:rPr>
          <w:rFonts w:ascii="仿宋_GB2312" w:hAnsi="仿宋" w:cs="仿宋_GB2312"/>
        </w:rPr>
        <w:t xml:space="preserve">     </w:t>
      </w:r>
      <w:r>
        <w:rPr>
          <w:rFonts w:ascii="仿宋_GB2312" w:hAnsi="仿宋" w:cs="仿宋_GB2312" w:hint="eastAsia"/>
        </w:rPr>
        <w:t>年</w:t>
      </w:r>
      <w:r>
        <w:rPr>
          <w:rFonts w:ascii="仿宋_GB2312" w:hAnsi="仿宋" w:cs="仿宋_GB2312"/>
        </w:rPr>
        <w:t xml:space="preserve">   </w:t>
      </w:r>
      <w:r>
        <w:rPr>
          <w:rFonts w:ascii="仿宋_GB2312" w:hAnsi="仿宋" w:cs="仿宋_GB2312" w:hint="eastAsia"/>
        </w:rPr>
        <w:t>月</w:t>
      </w:r>
      <w:r>
        <w:rPr>
          <w:rFonts w:ascii="仿宋_GB2312" w:hAnsi="仿宋" w:cs="仿宋_GB2312"/>
        </w:rPr>
        <w:t xml:space="preserve">   </w:t>
      </w:r>
      <w:r>
        <w:rPr>
          <w:rFonts w:ascii="仿宋_GB2312" w:hAnsi="仿宋" w:cs="仿宋_GB2312" w:hint="eastAsia"/>
        </w:rPr>
        <w:t>日</w:t>
      </w:r>
    </w:p>
    <w:p w:rsidR="00D3494D" w:rsidRDefault="00D3494D" w:rsidP="00787355">
      <w:pPr>
        <w:jc w:val="left"/>
        <w:rPr>
          <w:rFonts w:ascii="仿宋_GB2312" w:hAnsi="仿宋"/>
        </w:rPr>
      </w:pPr>
    </w:p>
    <w:p w:rsidR="00D3494D" w:rsidRDefault="00D3494D" w:rsidP="00787355">
      <w:pPr>
        <w:snapToGrid w:val="0"/>
        <w:spacing w:line="600" w:lineRule="exact"/>
        <w:jc w:val="center"/>
        <w:outlineLvl w:val="1"/>
        <w:rPr>
          <w:rFonts w:ascii="方正小标宋简体" w:eastAsia="方正小标宋简体" w:hAnsi="宋体"/>
          <w:kern w:val="0"/>
          <w:sz w:val="44"/>
          <w:szCs w:val="44"/>
        </w:rPr>
      </w:pPr>
    </w:p>
    <w:p w:rsidR="00D3494D" w:rsidRDefault="00D3494D" w:rsidP="00787355">
      <w:pPr>
        <w:snapToGrid w:val="0"/>
        <w:spacing w:line="600" w:lineRule="exact"/>
        <w:jc w:val="center"/>
        <w:outlineLvl w:val="1"/>
        <w:rPr>
          <w:rFonts w:ascii="方正小标宋简体" w:eastAsia="方正小标宋简体" w:hAnsi="宋体"/>
          <w:kern w:val="0"/>
          <w:sz w:val="44"/>
          <w:szCs w:val="44"/>
        </w:rPr>
      </w:pPr>
    </w:p>
    <w:p w:rsidR="00D3494D" w:rsidRDefault="00D3494D"/>
    <w:sectPr w:rsidR="00D3494D" w:rsidSect="007949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_GB2312">
    <w:altName w:val="宋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仿宋"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87355"/>
    <w:rsid w:val="000119D5"/>
    <w:rsid w:val="00020360"/>
    <w:rsid w:val="00022C7E"/>
    <w:rsid w:val="00045E2B"/>
    <w:rsid w:val="00063F45"/>
    <w:rsid w:val="0008759D"/>
    <w:rsid w:val="00087D2C"/>
    <w:rsid w:val="000A27EA"/>
    <w:rsid w:val="000A4334"/>
    <w:rsid w:val="000A7CC4"/>
    <w:rsid w:val="000C0771"/>
    <w:rsid w:val="000C119B"/>
    <w:rsid w:val="000D31F3"/>
    <w:rsid w:val="000E0CF7"/>
    <w:rsid w:val="000E2494"/>
    <w:rsid w:val="000E7FCF"/>
    <w:rsid w:val="000F03A8"/>
    <w:rsid w:val="000F3F77"/>
    <w:rsid w:val="000F53C7"/>
    <w:rsid w:val="00104122"/>
    <w:rsid w:val="00126B5B"/>
    <w:rsid w:val="00126F1F"/>
    <w:rsid w:val="001358C1"/>
    <w:rsid w:val="00140404"/>
    <w:rsid w:val="00141D06"/>
    <w:rsid w:val="00151EA5"/>
    <w:rsid w:val="00161810"/>
    <w:rsid w:val="00171895"/>
    <w:rsid w:val="001720EA"/>
    <w:rsid w:val="00172968"/>
    <w:rsid w:val="00175CC6"/>
    <w:rsid w:val="00184E17"/>
    <w:rsid w:val="00185E3F"/>
    <w:rsid w:val="00187AB3"/>
    <w:rsid w:val="00197B48"/>
    <w:rsid w:val="001A5F6D"/>
    <w:rsid w:val="001A74FF"/>
    <w:rsid w:val="001B0703"/>
    <w:rsid w:val="001B279F"/>
    <w:rsid w:val="001B28FD"/>
    <w:rsid w:val="001C5CAF"/>
    <w:rsid w:val="001D49C1"/>
    <w:rsid w:val="001E07B7"/>
    <w:rsid w:val="001E1178"/>
    <w:rsid w:val="00205919"/>
    <w:rsid w:val="00212D7A"/>
    <w:rsid w:val="0021590C"/>
    <w:rsid w:val="00234BC7"/>
    <w:rsid w:val="0025218C"/>
    <w:rsid w:val="00255BF3"/>
    <w:rsid w:val="0025681A"/>
    <w:rsid w:val="00261027"/>
    <w:rsid w:val="0027055F"/>
    <w:rsid w:val="002733FB"/>
    <w:rsid w:val="002806DE"/>
    <w:rsid w:val="00282C58"/>
    <w:rsid w:val="00290534"/>
    <w:rsid w:val="002937F5"/>
    <w:rsid w:val="00297BA6"/>
    <w:rsid w:val="002A44F9"/>
    <w:rsid w:val="002B0560"/>
    <w:rsid w:val="002B0C14"/>
    <w:rsid w:val="002B4A5A"/>
    <w:rsid w:val="002C2584"/>
    <w:rsid w:val="002C461E"/>
    <w:rsid w:val="002D3671"/>
    <w:rsid w:val="002E2997"/>
    <w:rsid w:val="002F187D"/>
    <w:rsid w:val="002F53AF"/>
    <w:rsid w:val="0030128C"/>
    <w:rsid w:val="00301D57"/>
    <w:rsid w:val="003025AA"/>
    <w:rsid w:val="003053A4"/>
    <w:rsid w:val="00306652"/>
    <w:rsid w:val="003075D0"/>
    <w:rsid w:val="0031175B"/>
    <w:rsid w:val="00313579"/>
    <w:rsid w:val="00315E75"/>
    <w:rsid w:val="0032634F"/>
    <w:rsid w:val="00343D08"/>
    <w:rsid w:val="00343DF4"/>
    <w:rsid w:val="00356B5F"/>
    <w:rsid w:val="00357174"/>
    <w:rsid w:val="003632F8"/>
    <w:rsid w:val="00371260"/>
    <w:rsid w:val="00381499"/>
    <w:rsid w:val="0038404D"/>
    <w:rsid w:val="00385A4A"/>
    <w:rsid w:val="0039481B"/>
    <w:rsid w:val="00396840"/>
    <w:rsid w:val="003A3D1A"/>
    <w:rsid w:val="003A3F8F"/>
    <w:rsid w:val="003B25CF"/>
    <w:rsid w:val="003C19BB"/>
    <w:rsid w:val="003C5D94"/>
    <w:rsid w:val="003C7884"/>
    <w:rsid w:val="003E6DED"/>
    <w:rsid w:val="003F0996"/>
    <w:rsid w:val="003F507D"/>
    <w:rsid w:val="003F6233"/>
    <w:rsid w:val="003F6B7F"/>
    <w:rsid w:val="003F7D4C"/>
    <w:rsid w:val="004011EE"/>
    <w:rsid w:val="004058D0"/>
    <w:rsid w:val="00407ABE"/>
    <w:rsid w:val="0041083E"/>
    <w:rsid w:val="004340D8"/>
    <w:rsid w:val="00444337"/>
    <w:rsid w:val="004444A7"/>
    <w:rsid w:val="00445D78"/>
    <w:rsid w:val="004512EF"/>
    <w:rsid w:val="0045215D"/>
    <w:rsid w:val="00452203"/>
    <w:rsid w:val="00455E6C"/>
    <w:rsid w:val="00462DFA"/>
    <w:rsid w:val="0046343F"/>
    <w:rsid w:val="0046357F"/>
    <w:rsid w:val="00465EF2"/>
    <w:rsid w:val="004926EA"/>
    <w:rsid w:val="004A4D58"/>
    <w:rsid w:val="004B4446"/>
    <w:rsid w:val="004B55D0"/>
    <w:rsid w:val="004C64F0"/>
    <w:rsid w:val="004D0EA1"/>
    <w:rsid w:val="004D6CC7"/>
    <w:rsid w:val="004E21E0"/>
    <w:rsid w:val="004E46FE"/>
    <w:rsid w:val="004F2D58"/>
    <w:rsid w:val="00505A1B"/>
    <w:rsid w:val="00513475"/>
    <w:rsid w:val="00520D8B"/>
    <w:rsid w:val="00520F38"/>
    <w:rsid w:val="0052642A"/>
    <w:rsid w:val="005302B2"/>
    <w:rsid w:val="00543257"/>
    <w:rsid w:val="0054625C"/>
    <w:rsid w:val="00546F5A"/>
    <w:rsid w:val="005476EF"/>
    <w:rsid w:val="00561C05"/>
    <w:rsid w:val="00561C60"/>
    <w:rsid w:val="00563B6A"/>
    <w:rsid w:val="00581331"/>
    <w:rsid w:val="005867F3"/>
    <w:rsid w:val="00587EBE"/>
    <w:rsid w:val="005A400E"/>
    <w:rsid w:val="005C5B13"/>
    <w:rsid w:val="005D1946"/>
    <w:rsid w:val="005D5EA1"/>
    <w:rsid w:val="005E3D58"/>
    <w:rsid w:val="00602ABC"/>
    <w:rsid w:val="00604928"/>
    <w:rsid w:val="00605555"/>
    <w:rsid w:val="006065D4"/>
    <w:rsid w:val="00611598"/>
    <w:rsid w:val="00617560"/>
    <w:rsid w:val="006204EE"/>
    <w:rsid w:val="0062061C"/>
    <w:rsid w:val="00634F71"/>
    <w:rsid w:val="00636ED3"/>
    <w:rsid w:val="00640025"/>
    <w:rsid w:val="00641F47"/>
    <w:rsid w:val="006446EE"/>
    <w:rsid w:val="0065428B"/>
    <w:rsid w:val="00665BB8"/>
    <w:rsid w:val="0067268A"/>
    <w:rsid w:val="006727A0"/>
    <w:rsid w:val="00676C1E"/>
    <w:rsid w:val="00681A12"/>
    <w:rsid w:val="0068633C"/>
    <w:rsid w:val="00694B6E"/>
    <w:rsid w:val="006A54F1"/>
    <w:rsid w:val="006A72B9"/>
    <w:rsid w:val="006A7364"/>
    <w:rsid w:val="006B2F95"/>
    <w:rsid w:val="006B6C8B"/>
    <w:rsid w:val="006D38AE"/>
    <w:rsid w:val="006D6720"/>
    <w:rsid w:val="006D6FC4"/>
    <w:rsid w:val="006E09B7"/>
    <w:rsid w:val="006E1EEF"/>
    <w:rsid w:val="006F5164"/>
    <w:rsid w:val="00703B07"/>
    <w:rsid w:val="00711C79"/>
    <w:rsid w:val="00727285"/>
    <w:rsid w:val="0073481B"/>
    <w:rsid w:val="00740369"/>
    <w:rsid w:val="0074398D"/>
    <w:rsid w:val="0074522B"/>
    <w:rsid w:val="007467CD"/>
    <w:rsid w:val="00747AE0"/>
    <w:rsid w:val="00751CA9"/>
    <w:rsid w:val="00754DA9"/>
    <w:rsid w:val="0075582A"/>
    <w:rsid w:val="0076430C"/>
    <w:rsid w:val="007646BD"/>
    <w:rsid w:val="00764AF5"/>
    <w:rsid w:val="0077035A"/>
    <w:rsid w:val="00774FEF"/>
    <w:rsid w:val="00775E8B"/>
    <w:rsid w:val="00780E3B"/>
    <w:rsid w:val="00787355"/>
    <w:rsid w:val="00792508"/>
    <w:rsid w:val="00793266"/>
    <w:rsid w:val="0079497A"/>
    <w:rsid w:val="007A3E6E"/>
    <w:rsid w:val="007A50E1"/>
    <w:rsid w:val="007C03AA"/>
    <w:rsid w:val="007C55EC"/>
    <w:rsid w:val="007D42C9"/>
    <w:rsid w:val="007E7BA7"/>
    <w:rsid w:val="0080712D"/>
    <w:rsid w:val="0080731E"/>
    <w:rsid w:val="00823EAD"/>
    <w:rsid w:val="00826105"/>
    <w:rsid w:val="008263DD"/>
    <w:rsid w:val="0082752D"/>
    <w:rsid w:val="0083639C"/>
    <w:rsid w:val="0085003F"/>
    <w:rsid w:val="00871584"/>
    <w:rsid w:val="008816D8"/>
    <w:rsid w:val="00881859"/>
    <w:rsid w:val="008820C6"/>
    <w:rsid w:val="0089637A"/>
    <w:rsid w:val="008A4F93"/>
    <w:rsid w:val="008B433C"/>
    <w:rsid w:val="008B4782"/>
    <w:rsid w:val="008B494A"/>
    <w:rsid w:val="008B4960"/>
    <w:rsid w:val="008D19AA"/>
    <w:rsid w:val="008E182D"/>
    <w:rsid w:val="008E41A1"/>
    <w:rsid w:val="008E60A1"/>
    <w:rsid w:val="008F2F89"/>
    <w:rsid w:val="00900A7A"/>
    <w:rsid w:val="00903857"/>
    <w:rsid w:val="0090529C"/>
    <w:rsid w:val="00905EF5"/>
    <w:rsid w:val="00907D4E"/>
    <w:rsid w:val="0091026F"/>
    <w:rsid w:val="00923036"/>
    <w:rsid w:val="0093419C"/>
    <w:rsid w:val="00945C84"/>
    <w:rsid w:val="00961739"/>
    <w:rsid w:val="00965338"/>
    <w:rsid w:val="009714B9"/>
    <w:rsid w:val="00976A1A"/>
    <w:rsid w:val="00976F04"/>
    <w:rsid w:val="00983FE5"/>
    <w:rsid w:val="0098549E"/>
    <w:rsid w:val="00994511"/>
    <w:rsid w:val="009950B6"/>
    <w:rsid w:val="00996ACC"/>
    <w:rsid w:val="009A4113"/>
    <w:rsid w:val="009A5631"/>
    <w:rsid w:val="009E5C8C"/>
    <w:rsid w:val="009E600A"/>
    <w:rsid w:val="00A00B98"/>
    <w:rsid w:val="00A157F3"/>
    <w:rsid w:val="00A171D0"/>
    <w:rsid w:val="00A24CE2"/>
    <w:rsid w:val="00A331E9"/>
    <w:rsid w:val="00A51571"/>
    <w:rsid w:val="00A52C08"/>
    <w:rsid w:val="00A56273"/>
    <w:rsid w:val="00A60A57"/>
    <w:rsid w:val="00A617F5"/>
    <w:rsid w:val="00A6466F"/>
    <w:rsid w:val="00A67A0E"/>
    <w:rsid w:val="00A70D51"/>
    <w:rsid w:val="00A7171D"/>
    <w:rsid w:val="00A74EDC"/>
    <w:rsid w:val="00A754AA"/>
    <w:rsid w:val="00A84253"/>
    <w:rsid w:val="00A85368"/>
    <w:rsid w:val="00A85A74"/>
    <w:rsid w:val="00AB1058"/>
    <w:rsid w:val="00AB5D4C"/>
    <w:rsid w:val="00AB7913"/>
    <w:rsid w:val="00AC539C"/>
    <w:rsid w:val="00AD1705"/>
    <w:rsid w:val="00AD4B23"/>
    <w:rsid w:val="00AD52E5"/>
    <w:rsid w:val="00AF1C03"/>
    <w:rsid w:val="00AF274C"/>
    <w:rsid w:val="00B00414"/>
    <w:rsid w:val="00B050B5"/>
    <w:rsid w:val="00B0621A"/>
    <w:rsid w:val="00B12372"/>
    <w:rsid w:val="00B16E31"/>
    <w:rsid w:val="00B20003"/>
    <w:rsid w:val="00B41A37"/>
    <w:rsid w:val="00B500D8"/>
    <w:rsid w:val="00B503BE"/>
    <w:rsid w:val="00B707E1"/>
    <w:rsid w:val="00B71496"/>
    <w:rsid w:val="00B75969"/>
    <w:rsid w:val="00B80208"/>
    <w:rsid w:val="00B823E3"/>
    <w:rsid w:val="00B82B79"/>
    <w:rsid w:val="00B84E21"/>
    <w:rsid w:val="00B914FE"/>
    <w:rsid w:val="00B95875"/>
    <w:rsid w:val="00BA0EF3"/>
    <w:rsid w:val="00BA2DE8"/>
    <w:rsid w:val="00BB026B"/>
    <w:rsid w:val="00BB039B"/>
    <w:rsid w:val="00BB115B"/>
    <w:rsid w:val="00BB485B"/>
    <w:rsid w:val="00BB6EF5"/>
    <w:rsid w:val="00BC2623"/>
    <w:rsid w:val="00BD5025"/>
    <w:rsid w:val="00BE74C7"/>
    <w:rsid w:val="00BF5D00"/>
    <w:rsid w:val="00C0603C"/>
    <w:rsid w:val="00C15E65"/>
    <w:rsid w:val="00C203BF"/>
    <w:rsid w:val="00C33ED7"/>
    <w:rsid w:val="00C36381"/>
    <w:rsid w:val="00C37E78"/>
    <w:rsid w:val="00C6222E"/>
    <w:rsid w:val="00C70D09"/>
    <w:rsid w:val="00C77B5B"/>
    <w:rsid w:val="00C90D38"/>
    <w:rsid w:val="00C924D7"/>
    <w:rsid w:val="00C969FB"/>
    <w:rsid w:val="00CA129C"/>
    <w:rsid w:val="00CA2425"/>
    <w:rsid w:val="00CA314C"/>
    <w:rsid w:val="00CA45F9"/>
    <w:rsid w:val="00CB0380"/>
    <w:rsid w:val="00CC0D21"/>
    <w:rsid w:val="00CC213A"/>
    <w:rsid w:val="00CC55A9"/>
    <w:rsid w:val="00CE3046"/>
    <w:rsid w:val="00CE56BE"/>
    <w:rsid w:val="00D013C5"/>
    <w:rsid w:val="00D04ECF"/>
    <w:rsid w:val="00D05BE9"/>
    <w:rsid w:val="00D0608A"/>
    <w:rsid w:val="00D0787D"/>
    <w:rsid w:val="00D14693"/>
    <w:rsid w:val="00D306C4"/>
    <w:rsid w:val="00D30F1F"/>
    <w:rsid w:val="00D33E43"/>
    <w:rsid w:val="00D3494D"/>
    <w:rsid w:val="00D3787D"/>
    <w:rsid w:val="00D455C1"/>
    <w:rsid w:val="00D45690"/>
    <w:rsid w:val="00D54B41"/>
    <w:rsid w:val="00D80186"/>
    <w:rsid w:val="00DA1148"/>
    <w:rsid w:val="00DA7A6F"/>
    <w:rsid w:val="00DA7E33"/>
    <w:rsid w:val="00DB0167"/>
    <w:rsid w:val="00DB10C1"/>
    <w:rsid w:val="00DC6DFB"/>
    <w:rsid w:val="00DD175E"/>
    <w:rsid w:val="00DD73E5"/>
    <w:rsid w:val="00DE0DD1"/>
    <w:rsid w:val="00DE2853"/>
    <w:rsid w:val="00DF0FD2"/>
    <w:rsid w:val="00DF1ED4"/>
    <w:rsid w:val="00DF2C4F"/>
    <w:rsid w:val="00DF4E5F"/>
    <w:rsid w:val="00E05DEE"/>
    <w:rsid w:val="00E1573D"/>
    <w:rsid w:val="00E32E92"/>
    <w:rsid w:val="00E35DD7"/>
    <w:rsid w:val="00E37883"/>
    <w:rsid w:val="00E60CC2"/>
    <w:rsid w:val="00E64B3A"/>
    <w:rsid w:val="00E76214"/>
    <w:rsid w:val="00E806DB"/>
    <w:rsid w:val="00E83814"/>
    <w:rsid w:val="00E8628C"/>
    <w:rsid w:val="00E91482"/>
    <w:rsid w:val="00EB5719"/>
    <w:rsid w:val="00EC1D50"/>
    <w:rsid w:val="00EC3294"/>
    <w:rsid w:val="00EC37F7"/>
    <w:rsid w:val="00EC653D"/>
    <w:rsid w:val="00ED2B70"/>
    <w:rsid w:val="00ED3879"/>
    <w:rsid w:val="00ED6AAE"/>
    <w:rsid w:val="00ED6E55"/>
    <w:rsid w:val="00EE23E6"/>
    <w:rsid w:val="00EE4B62"/>
    <w:rsid w:val="00EF4460"/>
    <w:rsid w:val="00F00ADF"/>
    <w:rsid w:val="00F00CB8"/>
    <w:rsid w:val="00F059EB"/>
    <w:rsid w:val="00F216F0"/>
    <w:rsid w:val="00F23AAB"/>
    <w:rsid w:val="00F341B9"/>
    <w:rsid w:val="00F34382"/>
    <w:rsid w:val="00F43BB0"/>
    <w:rsid w:val="00F466C6"/>
    <w:rsid w:val="00F47B04"/>
    <w:rsid w:val="00F53FB2"/>
    <w:rsid w:val="00F66B7F"/>
    <w:rsid w:val="00F7010F"/>
    <w:rsid w:val="00F72809"/>
    <w:rsid w:val="00F76F1B"/>
    <w:rsid w:val="00F77588"/>
    <w:rsid w:val="00F85B0C"/>
    <w:rsid w:val="00F94133"/>
    <w:rsid w:val="00FA2326"/>
    <w:rsid w:val="00FA41C8"/>
    <w:rsid w:val="00FB121A"/>
    <w:rsid w:val="00FD5091"/>
    <w:rsid w:val="00FE3AC0"/>
    <w:rsid w:val="00FE701C"/>
    <w:rsid w:val="00FF36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355"/>
    <w:pPr>
      <w:widowControl w:val="0"/>
      <w:jc w:val="both"/>
    </w:pPr>
    <w:rPr>
      <w:rFonts w:ascii="Times New Roman" w:eastAsia="仿宋_GB2312" w:hAnsi="Times New Roman"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787355"/>
    <w:pPr>
      <w:spacing w:after="120"/>
    </w:pPr>
    <w:rPr>
      <w:rFonts w:eastAsia="宋体"/>
      <w:sz w:val="11"/>
      <w:szCs w:val="11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787355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36</Words>
  <Characters>209</Characters>
  <Application>Microsoft Office Outlook</Application>
  <DocSecurity>0</DocSecurity>
  <Lines>0</Lines>
  <Paragraphs>0</Paragraphs>
  <ScaleCrop>false</ScaleCrop>
  <Company>MC SYSTEM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微软用户</cp:lastModifiedBy>
  <cp:revision>2</cp:revision>
  <dcterms:created xsi:type="dcterms:W3CDTF">2015-11-03T08:32:00Z</dcterms:created>
  <dcterms:modified xsi:type="dcterms:W3CDTF">2016-05-19T03:18:00Z</dcterms:modified>
</cp:coreProperties>
</file>